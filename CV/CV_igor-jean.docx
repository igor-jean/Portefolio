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142" w:tblpY="1"/>
        <w:tblW w:w="109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2"/>
        <w:gridCol w:w="720"/>
        <w:gridCol w:w="6470"/>
      </w:tblGrid>
      <w:tr w:rsidR="00023398" w:rsidRPr="008F2702" w14:paraId="584638C6" w14:textId="77777777" w:rsidTr="00327668">
        <w:trPr>
          <w:gridAfter w:val="2"/>
          <w:wAfter w:w="7190" w:type="dxa"/>
          <w:trHeight w:val="1418"/>
        </w:trPr>
        <w:tc>
          <w:tcPr>
            <w:tcW w:w="3742" w:type="dxa"/>
            <w:vAlign w:val="bottom"/>
          </w:tcPr>
          <w:p w14:paraId="2DE0E669" w14:textId="25B7413E" w:rsidR="00023398" w:rsidRPr="008F2702" w:rsidRDefault="00023398" w:rsidP="00327668">
            <w:pPr>
              <w:tabs>
                <w:tab w:val="left" w:pos="990"/>
              </w:tabs>
            </w:pPr>
          </w:p>
        </w:tc>
      </w:tr>
      <w:tr w:rsidR="001B2ABD" w:rsidRPr="008F2702" w14:paraId="34BD5FB8" w14:textId="77777777" w:rsidTr="00117CEF">
        <w:trPr>
          <w:trHeight w:val="13756"/>
        </w:trPr>
        <w:tc>
          <w:tcPr>
            <w:tcW w:w="3742" w:type="dxa"/>
          </w:tcPr>
          <w:p w14:paraId="370FC4C8" w14:textId="2FD664A2" w:rsidR="00327668" w:rsidRDefault="004818B3" w:rsidP="00327668">
            <w:pPr>
              <w:pStyle w:val="Titre3"/>
            </w:pPr>
            <w:r>
              <w:rPr>
                <w:noProof/>
              </w:rPr>
              <w:drawing>
                <wp:inline distT="0" distB="0" distL="0" distR="0" wp14:anchorId="4EDF5944" wp14:editId="7F6773BA">
                  <wp:extent cx="1348740" cy="1795376"/>
                  <wp:effectExtent l="0" t="0" r="3810" b="0"/>
                  <wp:docPr id="38300533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05336" name="Image 38300533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864" cy="180086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610AE8" w14:textId="77777777" w:rsidR="00327668" w:rsidRDefault="00327668" w:rsidP="00327668">
            <w:pPr>
              <w:pStyle w:val="Titre3"/>
            </w:pPr>
          </w:p>
          <w:sdt>
            <w:sdtPr>
              <w:id w:val="-1711873194"/>
              <w:placeholder>
                <w:docPart w:val="EAD59A009C964A6299D0B2BF41E928BD"/>
              </w:placeholder>
              <w:temporary/>
              <w:showingPlcHdr/>
              <w15:appearance w15:val="hidden"/>
            </w:sdtPr>
            <w:sdtContent>
              <w:p w14:paraId="18FCEDCE" w14:textId="64214500" w:rsidR="001B2ABD" w:rsidRPr="008F2702" w:rsidRDefault="00036450" w:rsidP="00327668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6193A87E" w14:textId="2336878D" w:rsidR="00036450" w:rsidRDefault="00023398" w:rsidP="00327668">
            <w:r>
              <w:t>Permis B</w:t>
            </w:r>
          </w:p>
          <w:p w14:paraId="20BD15A7" w14:textId="6563783E" w:rsidR="00023398" w:rsidRDefault="00023398" w:rsidP="00327668">
            <w:r>
              <w:t>31 ans (20/08/1992)</w:t>
            </w:r>
          </w:p>
          <w:p w14:paraId="5339B364" w14:textId="0DD98C84" w:rsidR="00023398" w:rsidRDefault="00023398" w:rsidP="00327668">
            <w:r>
              <w:t>35 rue Mirabeau</w:t>
            </w:r>
          </w:p>
          <w:p w14:paraId="38E3C24C" w14:textId="0508A792" w:rsidR="00023398" w:rsidRDefault="00023398" w:rsidP="00327668">
            <w:r>
              <w:t>86 000</w:t>
            </w:r>
          </w:p>
          <w:p w14:paraId="0ABE259C" w14:textId="3D40712D" w:rsidR="00023398" w:rsidRPr="008F2702" w:rsidRDefault="00023398" w:rsidP="00327668">
            <w:r>
              <w:t>POITIERS</w:t>
            </w:r>
          </w:p>
          <w:sdt>
            <w:sdtPr>
              <w:id w:val="-1954003311"/>
              <w:placeholder>
                <w:docPart w:val="09708F96CA9F4233B3055B1281A8B844"/>
              </w:placeholder>
              <w:temporary/>
              <w:showingPlcHdr/>
              <w15:appearance w15:val="hidden"/>
            </w:sdtPr>
            <w:sdtContent>
              <w:p w14:paraId="78B3DE5C" w14:textId="77777777" w:rsidR="00036450" w:rsidRPr="008F2702" w:rsidRDefault="00CB0055" w:rsidP="00327668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EA8F5A1C9E6403E93F9F092A5CEBDBE"/>
              </w:placeholder>
              <w:temporary/>
              <w:showingPlcHdr/>
              <w15:appearance w15:val="hidden"/>
            </w:sdtPr>
            <w:sdtContent>
              <w:p w14:paraId="2766618A" w14:textId="77777777" w:rsidR="004D3011" w:rsidRPr="008F2702" w:rsidRDefault="004D3011" w:rsidP="00327668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1DB8B730" w14:textId="531C3B26" w:rsidR="004D3011" w:rsidRPr="008F2702" w:rsidRDefault="00023398" w:rsidP="00327668">
            <w:r>
              <w:t>07 71 27 90 30</w:t>
            </w:r>
          </w:p>
          <w:p w14:paraId="6B0CF727" w14:textId="1D9E5235" w:rsidR="004D3011" w:rsidRPr="008F2702" w:rsidRDefault="004D3011" w:rsidP="00327668"/>
          <w:p w14:paraId="6B728116" w14:textId="77777777" w:rsidR="004D3011" w:rsidRPr="008F2702" w:rsidRDefault="004D3011" w:rsidP="00327668"/>
          <w:p w14:paraId="22CF14D1" w14:textId="5CA08851" w:rsidR="004D3011" w:rsidRPr="008F2702" w:rsidRDefault="00023398" w:rsidP="00327668">
            <w:pPr>
              <w:pStyle w:val="Titre3"/>
            </w:pPr>
            <w:r>
              <w:t>Email</w:t>
            </w:r>
          </w:p>
          <w:p w14:paraId="7D5E5816" w14:textId="4990E1B7" w:rsidR="00036450" w:rsidRPr="00E06E4D" w:rsidRDefault="00000000" w:rsidP="00327668">
            <w:pPr>
              <w:rPr>
                <w:rStyle w:val="Lienhypertexte"/>
              </w:rPr>
            </w:pPr>
            <w:hyperlink r:id="rId11" w:history="1">
              <w:r w:rsidR="00E21CBC" w:rsidRPr="00466590">
                <w:rPr>
                  <w:rStyle w:val="Lienhypertexte"/>
                </w:rPr>
                <w:t>igorjean79@gmail.com</w:t>
              </w:r>
            </w:hyperlink>
          </w:p>
          <w:p w14:paraId="27662CBE" w14:textId="77777777" w:rsidR="004142CD" w:rsidRPr="008F2702" w:rsidRDefault="004142CD" w:rsidP="00327668"/>
          <w:p w14:paraId="0553B052" w14:textId="199EAE3B" w:rsidR="004D3011" w:rsidRPr="008F2702" w:rsidRDefault="004D3011" w:rsidP="00327668"/>
        </w:tc>
        <w:tc>
          <w:tcPr>
            <w:tcW w:w="720" w:type="dxa"/>
          </w:tcPr>
          <w:p w14:paraId="769FE698" w14:textId="77777777" w:rsidR="001B2ABD" w:rsidRPr="008F2702" w:rsidRDefault="001B2ABD" w:rsidP="0032766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FE60460" w14:textId="7FF75F77" w:rsidR="00036450" w:rsidRPr="008F2702" w:rsidRDefault="00000000" w:rsidP="00327668">
            <w:pPr>
              <w:pStyle w:val="Titre2"/>
            </w:pPr>
            <w:sdt>
              <w:sdtPr>
                <w:id w:val="1049110328"/>
                <w:placeholder>
                  <w:docPart w:val="ECC852C6DF3545B4BFC234C6E5C0A370"/>
                </w:placeholder>
                <w:temporary/>
                <w:showingPlcHdr/>
                <w15:appearance w15:val="hidden"/>
              </w:sdtPr>
              <w:sdtContent>
                <w:r w:rsidR="00E25A26" w:rsidRPr="008F2702">
                  <w:rPr>
                    <w:lang w:bidi="fr-FR"/>
                  </w:rPr>
                  <w:t>FORMATION</w:t>
                </w:r>
              </w:sdtContent>
            </w:sdt>
          </w:p>
          <w:p w14:paraId="622B0449" w14:textId="64EEA434" w:rsidR="0090113A" w:rsidRPr="0090113A" w:rsidRDefault="0090113A" w:rsidP="00327668">
            <w:pPr>
              <w:pStyle w:val="Titre4"/>
              <w:rPr>
                <w:sz w:val="24"/>
                <w:szCs w:val="32"/>
              </w:rPr>
            </w:pPr>
            <w:r w:rsidRPr="0090113A">
              <w:rPr>
                <w:sz w:val="24"/>
                <w:szCs w:val="32"/>
              </w:rPr>
              <w:t>ISFAC Poitiers</w:t>
            </w:r>
          </w:p>
          <w:p w14:paraId="5002669C" w14:textId="5B5A3CCF" w:rsidR="0090113A" w:rsidRPr="0090113A" w:rsidRDefault="0090113A" w:rsidP="00327668">
            <w:pPr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>Année 2023/2024</w:t>
            </w:r>
          </w:p>
          <w:p w14:paraId="1C794B10" w14:textId="02F99183" w:rsidR="0090113A" w:rsidRPr="0090113A" w:rsidRDefault="0090113A" w:rsidP="00327668">
            <w:pPr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>Formation Développeur web et web mobile</w:t>
            </w:r>
          </w:p>
          <w:p w14:paraId="4EA5A7E0" w14:textId="77777777" w:rsidR="0090113A" w:rsidRDefault="0090113A" w:rsidP="00327668">
            <w:pPr>
              <w:pStyle w:val="Titre4"/>
              <w:rPr>
                <w:sz w:val="22"/>
                <w:szCs w:val="28"/>
              </w:rPr>
            </w:pPr>
          </w:p>
          <w:p w14:paraId="6642CDB6" w14:textId="27504CF9" w:rsidR="00036450" w:rsidRPr="0090113A" w:rsidRDefault="0090113A" w:rsidP="00327668">
            <w:pPr>
              <w:pStyle w:val="Titre4"/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>AFPA Niort</w:t>
            </w:r>
          </w:p>
          <w:p w14:paraId="2BDA9C41" w14:textId="1A12DFFB" w:rsidR="00036450" w:rsidRPr="0090113A" w:rsidRDefault="0090113A" w:rsidP="00327668">
            <w:pPr>
              <w:pStyle w:val="Date"/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>Année 2014</w:t>
            </w:r>
          </w:p>
          <w:p w14:paraId="6C70AD2E" w14:textId="77777777" w:rsidR="0090113A" w:rsidRPr="0090113A" w:rsidRDefault="0090113A" w:rsidP="00327668">
            <w:pPr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 xml:space="preserve">CCP </w:t>
            </w:r>
            <w:proofErr w:type="gramStart"/>
            <w:r w:rsidRPr="0090113A">
              <w:rPr>
                <w:sz w:val="22"/>
                <w:szCs w:val="28"/>
              </w:rPr>
              <w:t>001626:</w:t>
            </w:r>
            <w:proofErr w:type="gramEnd"/>
            <w:r w:rsidRPr="0090113A">
              <w:rPr>
                <w:sz w:val="22"/>
                <w:szCs w:val="28"/>
              </w:rPr>
              <w:t xml:space="preserve"> Réaliser des éléments d'installation collective de chauffage et de sanitaire</w:t>
            </w:r>
          </w:p>
          <w:p w14:paraId="7CA93AFB" w14:textId="39B0BEAA" w:rsidR="001424E5" w:rsidRDefault="0090113A" w:rsidP="00327668">
            <w:pPr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 xml:space="preserve">CCP </w:t>
            </w:r>
            <w:proofErr w:type="gramStart"/>
            <w:r w:rsidRPr="0090113A">
              <w:rPr>
                <w:sz w:val="22"/>
                <w:szCs w:val="28"/>
              </w:rPr>
              <w:t>001627:</w:t>
            </w:r>
            <w:proofErr w:type="gramEnd"/>
            <w:r w:rsidRPr="0090113A">
              <w:rPr>
                <w:sz w:val="22"/>
                <w:szCs w:val="28"/>
              </w:rPr>
              <w:t xml:space="preserve"> Réaliser des installations individuelles de chauffage et de sanitaire</w:t>
            </w:r>
          </w:p>
          <w:p w14:paraId="0598DD13" w14:textId="77777777" w:rsidR="0090113A" w:rsidRDefault="0090113A" w:rsidP="00327668">
            <w:pPr>
              <w:rPr>
                <w:sz w:val="22"/>
                <w:szCs w:val="28"/>
              </w:rPr>
            </w:pPr>
          </w:p>
          <w:p w14:paraId="600B6F2E" w14:textId="1F9D6368" w:rsidR="0090113A" w:rsidRDefault="0090113A" w:rsidP="00327668">
            <w:pPr>
              <w:rPr>
                <w:b/>
                <w:bCs/>
                <w:sz w:val="22"/>
                <w:szCs w:val="28"/>
              </w:rPr>
            </w:pPr>
            <w:r w:rsidRPr="0090113A">
              <w:rPr>
                <w:b/>
                <w:bCs/>
                <w:sz w:val="22"/>
                <w:szCs w:val="28"/>
              </w:rPr>
              <w:t>IRTS Poitiers</w:t>
            </w:r>
          </w:p>
          <w:p w14:paraId="09ABEC57" w14:textId="6CF12C0D" w:rsidR="0090113A" w:rsidRDefault="0090113A" w:rsidP="00327668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Année 2016/2017</w:t>
            </w:r>
          </w:p>
          <w:p w14:paraId="0B376512" w14:textId="3F8BC52F" w:rsidR="0090113A" w:rsidRPr="0090113A" w:rsidRDefault="0090113A" w:rsidP="00327668">
            <w:pPr>
              <w:rPr>
                <w:sz w:val="22"/>
                <w:szCs w:val="28"/>
              </w:rPr>
            </w:pPr>
            <w:r w:rsidRPr="0090113A">
              <w:rPr>
                <w:sz w:val="22"/>
                <w:szCs w:val="28"/>
              </w:rPr>
              <w:t xml:space="preserve">Formation </w:t>
            </w:r>
            <w:proofErr w:type="gramStart"/>
            <w:r w:rsidRPr="0090113A">
              <w:rPr>
                <w:sz w:val="22"/>
                <w:szCs w:val="28"/>
              </w:rPr>
              <w:t>AES(</w:t>
            </w:r>
            <w:proofErr w:type="gramEnd"/>
            <w:r w:rsidRPr="0090113A">
              <w:rPr>
                <w:sz w:val="22"/>
                <w:szCs w:val="28"/>
              </w:rPr>
              <w:t>Accompagnant Éducatif et Social</w:t>
            </w:r>
          </w:p>
          <w:p w14:paraId="0348B96E" w14:textId="77777777" w:rsidR="004142CD" w:rsidRPr="008F2702" w:rsidRDefault="004142CD" w:rsidP="00327668"/>
          <w:sdt>
            <w:sdtPr>
              <w:id w:val="1001553383"/>
              <w:placeholder>
                <w:docPart w:val="EDB97696443A4B8FB1F9CD9456D775F1"/>
              </w:placeholder>
              <w:temporary/>
              <w:showingPlcHdr/>
              <w15:appearance w15:val="hidden"/>
            </w:sdtPr>
            <w:sdtContent>
              <w:p w14:paraId="17FE6962" w14:textId="77777777" w:rsidR="00036450" w:rsidRPr="008F2702" w:rsidRDefault="00036450" w:rsidP="00327668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3B48B510" w14:textId="77777777" w:rsidR="0090113A" w:rsidRPr="00327668" w:rsidRDefault="0090113A" w:rsidP="00327668">
            <w:pPr>
              <w:rPr>
                <w:sz w:val="20"/>
                <w:szCs w:val="24"/>
              </w:rPr>
            </w:pPr>
            <w:r w:rsidRPr="00327668">
              <w:rPr>
                <w:b/>
                <w:bCs/>
                <w:sz w:val="20"/>
                <w:szCs w:val="24"/>
              </w:rPr>
              <w:t>Conducteur de ligne de conditionnement</w:t>
            </w:r>
            <w:r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161DA5D4" w14:textId="3B50B195" w:rsidR="00036450" w:rsidRPr="00327668" w:rsidRDefault="0090113A" w:rsidP="00327668">
            <w:pPr>
              <w:pStyle w:val="Titre4"/>
              <w:rPr>
                <w:bCs/>
                <w:sz w:val="20"/>
                <w:szCs w:val="24"/>
              </w:rPr>
            </w:pPr>
            <w:proofErr w:type="spellStart"/>
            <w:r w:rsidRPr="00327668">
              <w:rPr>
                <w:sz w:val="20"/>
                <w:szCs w:val="24"/>
              </w:rPr>
              <w:t>Goulibeur</w:t>
            </w:r>
            <w:proofErr w:type="spellEnd"/>
            <w:r w:rsidR="00036450"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0A6F7C9A" w14:textId="0CD7522D" w:rsidR="00036450" w:rsidRPr="00327668" w:rsidRDefault="0090113A" w:rsidP="00327668">
            <w:pPr>
              <w:pStyle w:val="Date"/>
              <w:rPr>
                <w:sz w:val="20"/>
                <w:szCs w:val="24"/>
              </w:rPr>
            </w:pPr>
            <w:proofErr w:type="gramStart"/>
            <w:r w:rsidRPr="00327668">
              <w:rPr>
                <w:sz w:val="20"/>
                <w:szCs w:val="24"/>
              </w:rPr>
              <w:t>octobre</w:t>
            </w:r>
            <w:proofErr w:type="gramEnd"/>
            <w:r w:rsidRPr="00327668">
              <w:rPr>
                <w:sz w:val="20"/>
                <w:szCs w:val="24"/>
              </w:rPr>
              <w:t xml:space="preserve"> 2018 à 2023</w:t>
            </w:r>
          </w:p>
          <w:p w14:paraId="4B55E0EC" w14:textId="77777777" w:rsidR="004D3011" w:rsidRPr="00327668" w:rsidRDefault="004D3011" w:rsidP="00327668">
            <w:pPr>
              <w:rPr>
                <w:sz w:val="20"/>
                <w:szCs w:val="24"/>
              </w:rPr>
            </w:pPr>
          </w:p>
          <w:p w14:paraId="7B617233" w14:textId="77777777" w:rsidR="0090113A" w:rsidRPr="0090113A" w:rsidRDefault="0090113A" w:rsidP="00327668">
            <w:pPr>
              <w:pStyle w:val="Titre4"/>
              <w:rPr>
                <w:bCs/>
                <w:sz w:val="20"/>
                <w:szCs w:val="24"/>
              </w:rPr>
            </w:pPr>
            <w:r w:rsidRPr="0090113A">
              <w:rPr>
                <w:bCs/>
                <w:sz w:val="20"/>
                <w:szCs w:val="24"/>
              </w:rPr>
              <w:t>Ouvrier de fabrication</w:t>
            </w:r>
          </w:p>
          <w:p w14:paraId="38A29EC4" w14:textId="179E0B06" w:rsidR="004D3011" w:rsidRPr="00327668" w:rsidRDefault="0090113A" w:rsidP="00327668">
            <w:pPr>
              <w:pStyle w:val="Titre4"/>
              <w:rPr>
                <w:bCs/>
                <w:sz w:val="20"/>
                <w:szCs w:val="24"/>
              </w:rPr>
            </w:pPr>
            <w:proofErr w:type="spellStart"/>
            <w:r w:rsidRPr="00327668">
              <w:rPr>
                <w:sz w:val="20"/>
                <w:szCs w:val="24"/>
              </w:rPr>
              <w:t>HexaFab</w:t>
            </w:r>
            <w:proofErr w:type="spellEnd"/>
            <w:r w:rsidR="002D3CA3"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137C20FE" w14:textId="37544A05" w:rsidR="00327668" w:rsidRDefault="00327668" w:rsidP="00327668">
            <w:pPr>
              <w:rPr>
                <w:sz w:val="20"/>
                <w:szCs w:val="24"/>
                <w:lang w:bidi="fr-FR"/>
              </w:rPr>
            </w:pPr>
            <w:r w:rsidRPr="00327668">
              <w:rPr>
                <w:sz w:val="20"/>
                <w:szCs w:val="24"/>
                <w:lang w:bidi="fr-FR"/>
              </w:rPr>
              <w:t>Avril à Septembre 2018</w:t>
            </w:r>
          </w:p>
          <w:p w14:paraId="372AA93C" w14:textId="77777777" w:rsidR="00327668" w:rsidRDefault="00327668" w:rsidP="00327668">
            <w:pPr>
              <w:rPr>
                <w:sz w:val="20"/>
                <w:szCs w:val="24"/>
                <w:lang w:bidi="fr-FR"/>
              </w:rPr>
            </w:pPr>
          </w:p>
          <w:p w14:paraId="3557E360" w14:textId="77777777" w:rsidR="00327668" w:rsidRPr="0090113A" w:rsidRDefault="00327668" w:rsidP="00327668">
            <w:pPr>
              <w:pStyle w:val="Titre4"/>
              <w:rPr>
                <w:bCs/>
                <w:sz w:val="20"/>
                <w:szCs w:val="24"/>
              </w:rPr>
            </w:pPr>
            <w:r w:rsidRPr="0090113A">
              <w:rPr>
                <w:bCs/>
                <w:sz w:val="20"/>
                <w:szCs w:val="24"/>
              </w:rPr>
              <w:t>Ouvrier de fabrication</w:t>
            </w:r>
          </w:p>
          <w:p w14:paraId="07BAA0D6" w14:textId="359A0C01" w:rsidR="00327668" w:rsidRPr="00327668" w:rsidRDefault="00327668" w:rsidP="00327668">
            <w:pPr>
              <w:pStyle w:val="Titre4"/>
              <w:rPr>
                <w:bCs/>
                <w:sz w:val="20"/>
                <w:szCs w:val="24"/>
              </w:rPr>
            </w:pPr>
            <w:r>
              <w:rPr>
                <w:sz w:val="20"/>
                <w:szCs w:val="24"/>
              </w:rPr>
              <w:t>SFP</w:t>
            </w:r>
            <w:r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1DB8E5BF" w14:textId="240C1AD0" w:rsidR="00327668" w:rsidRDefault="00327668" w:rsidP="00327668">
            <w:pPr>
              <w:rPr>
                <w:sz w:val="20"/>
                <w:szCs w:val="24"/>
                <w:lang w:bidi="fr-FR"/>
              </w:rPr>
            </w:pPr>
            <w:r>
              <w:rPr>
                <w:sz w:val="20"/>
                <w:szCs w:val="24"/>
                <w:lang w:bidi="fr-FR"/>
              </w:rPr>
              <w:t>Février/Mars 2018</w:t>
            </w:r>
          </w:p>
          <w:p w14:paraId="62CB2A7C" w14:textId="77777777" w:rsidR="00327668" w:rsidRPr="0090113A" w:rsidRDefault="00327668" w:rsidP="00327668">
            <w:pPr>
              <w:pStyle w:val="Titre4"/>
              <w:rPr>
                <w:bCs/>
                <w:sz w:val="20"/>
                <w:szCs w:val="24"/>
              </w:rPr>
            </w:pPr>
            <w:r w:rsidRPr="0090113A">
              <w:rPr>
                <w:bCs/>
                <w:sz w:val="20"/>
                <w:szCs w:val="24"/>
              </w:rPr>
              <w:t>Ouvrier de fabrication</w:t>
            </w:r>
          </w:p>
          <w:p w14:paraId="2729B229" w14:textId="77777777" w:rsidR="00327668" w:rsidRPr="00327668" w:rsidRDefault="00327668" w:rsidP="00327668">
            <w:pPr>
              <w:pStyle w:val="Titre4"/>
              <w:rPr>
                <w:bCs/>
                <w:sz w:val="20"/>
                <w:szCs w:val="24"/>
              </w:rPr>
            </w:pPr>
            <w:proofErr w:type="spellStart"/>
            <w:r w:rsidRPr="00327668">
              <w:rPr>
                <w:sz w:val="20"/>
                <w:szCs w:val="24"/>
              </w:rPr>
              <w:t>HexaFab</w:t>
            </w:r>
            <w:proofErr w:type="spellEnd"/>
            <w:r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05A4A3F1" w14:textId="77777777" w:rsidR="00327668" w:rsidRDefault="00327668" w:rsidP="00327668">
            <w:pPr>
              <w:rPr>
                <w:sz w:val="20"/>
                <w:szCs w:val="24"/>
                <w:lang w:bidi="fr-FR"/>
              </w:rPr>
            </w:pPr>
            <w:r w:rsidRPr="00327668">
              <w:rPr>
                <w:sz w:val="20"/>
                <w:szCs w:val="24"/>
                <w:lang w:bidi="fr-FR"/>
              </w:rPr>
              <w:t>Avril à Septembre 2018</w:t>
            </w:r>
          </w:p>
          <w:p w14:paraId="236B3489" w14:textId="77777777" w:rsidR="00327668" w:rsidRDefault="00327668" w:rsidP="00327668">
            <w:pPr>
              <w:rPr>
                <w:sz w:val="20"/>
                <w:szCs w:val="24"/>
                <w:lang w:bidi="fr-FR"/>
              </w:rPr>
            </w:pPr>
          </w:p>
          <w:p w14:paraId="7D119506" w14:textId="77777777" w:rsidR="00327668" w:rsidRDefault="00327668" w:rsidP="00327668">
            <w:pPr>
              <w:rPr>
                <w:sz w:val="20"/>
                <w:szCs w:val="24"/>
                <w:lang w:bidi="fr-FR"/>
              </w:rPr>
            </w:pPr>
            <w:r w:rsidRPr="00327668">
              <w:rPr>
                <w:b/>
                <w:bCs/>
                <w:sz w:val="20"/>
                <w:szCs w:val="24"/>
                <w:lang w:bidi="fr-FR"/>
              </w:rPr>
              <w:t>Intervenant Socio-éducatif</w:t>
            </w:r>
            <w:r w:rsidRPr="00327668">
              <w:rPr>
                <w:sz w:val="20"/>
                <w:szCs w:val="24"/>
                <w:lang w:bidi="fr-FR"/>
              </w:rPr>
              <w:t xml:space="preserve"> </w:t>
            </w:r>
          </w:p>
          <w:p w14:paraId="293A66AB" w14:textId="4DA63A26" w:rsidR="00327668" w:rsidRPr="00327668" w:rsidRDefault="00327668" w:rsidP="00327668">
            <w:pPr>
              <w:rPr>
                <w:b/>
                <w:bCs/>
                <w:sz w:val="20"/>
                <w:szCs w:val="24"/>
                <w:lang w:bidi="fr-FR"/>
              </w:rPr>
            </w:pPr>
            <w:r w:rsidRPr="00327668">
              <w:rPr>
                <w:b/>
                <w:bCs/>
                <w:sz w:val="20"/>
                <w:szCs w:val="24"/>
                <w:lang w:bidi="fr-FR"/>
              </w:rPr>
              <w:t>Association "Un air de famille"</w:t>
            </w:r>
          </w:p>
          <w:p w14:paraId="4DD3CAB8" w14:textId="77777777" w:rsidR="00327668" w:rsidRPr="00327668" w:rsidRDefault="00327668" w:rsidP="00327668">
            <w:pPr>
              <w:rPr>
                <w:sz w:val="20"/>
                <w:szCs w:val="24"/>
                <w:lang w:bidi="fr-FR"/>
              </w:rPr>
            </w:pPr>
            <w:r w:rsidRPr="00327668">
              <w:rPr>
                <w:sz w:val="20"/>
                <w:szCs w:val="24"/>
                <w:lang w:bidi="fr-FR"/>
              </w:rPr>
              <w:t>Août 2015 à Décembre 2017</w:t>
            </w:r>
          </w:p>
          <w:p w14:paraId="59DB7D43" w14:textId="77777777" w:rsidR="00327668" w:rsidRPr="008F2702" w:rsidRDefault="00327668" w:rsidP="00327668"/>
          <w:sdt>
            <w:sdtPr>
              <w:id w:val="1669594239"/>
              <w:placeholder>
                <w:docPart w:val="624A423D3B794122AC3E0B98A669F969"/>
              </w:placeholder>
              <w:temporary/>
              <w:showingPlcHdr/>
              <w15:appearance w15:val="hidden"/>
            </w:sdtPr>
            <w:sdtContent>
              <w:p w14:paraId="3E11A21B" w14:textId="77777777" w:rsidR="00036450" w:rsidRDefault="00180329" w:rsidP="004818B3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0F3D8F76" w14:textId="77777777" w:rsidR="004818B3" w:rsidRPr="00117CEF" w:rsidRDefault="004818B3" w:rsidP="004818B3">
            <w:pPr>
              <w:rPr>
                <w:b/>
                <w:bCs/>
              </w:rPr>
            </w:pPr>
            <w:r w:rsidRPr="00117CEF">
              <w:rPr>
                <w:b/>
                <w:bCs/>
              </w:rPr>
              <w:t xml:space="preserve">Professionnelle : </w:t>
            </w:r>
          </w:p>
          <w:p w14:paraId="1CFE894D" w14:textId="533A54CD" w:rsidR="004818B3" w:rsidRDefault="00AD2934" w:rsidP="004818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803E11" wp14:editId="244B9BA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35560</wp:posOffset>
                      </wp:positionV>
                      <wp:extent cx="2430780" cy="99060"/>
                      <wp:effectExtent l="0" t="0" r="26670" b="15240"/>
                      <wp:wrapNone/>
                      <wp:docPr id="904196030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99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EE4424" id="Rectangle : coins arrondis 6" o:spid="_x0000_s1026" style="position:absolute;margin-left:32.1pt;margin-top:2.8pt;width:191.4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" fillcolor="#94b6d2 [3204]" strokecolor="#0f1b25 [484]" strokeweight="1pt">
                      <v:stroke joinstyle="miter"/>
                    </v:roundrect>
                  </w:pict>
                </mc:Fallback>
              </mc:AlternateContent>
            </w:r>
            <w:r w:rsidR="004818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784B61" wp14:editId="4025620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35560</wp:posOffset>
                      </wp:positionV>
                      <wp:extent cx="3375660" cy="99060"/>
                      <wp:effectExtent l="0" t="0" r="15240" b="15240"/>
                      <wp:wrapNone/>
                      <wp:docPr id="237739688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990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9C9C01" id="Rectangle : coins arrondis 6" o:spid="_x0000_s1026" style="position:absolute;margin-left:32.1pt;margin-top:2.8pt;width:265.8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" fillcolor="white [3212]" strokecolor="#0f1b25 [484]" strokeweight="1pt">
                      <v:stroke joinstyle="miter"/>
                    </v:roundrect>
                  </w:pict>
                </mc:Fallback>
              </mc:AlternateContent>
            </w:r>
            <w:r w:rsidR="004818B3">
              <w:t>HTML :</w:t>
            </w:r>
          </w:p>
          <w:p w14:paraId="1411B49C" w14:textId="0F85D300" w:rsidR="00AD2934" w:rsidRDefault="00AD2934" w:rsidP="004818B3"/>
          <w:p w14:paraId="6161647B" w14:textId="0ADFE5C1" w:rsidR="00AD2934" w:rsidRDefault="00AD2934" w:rsidP="004818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BFCFBC" wp14:editId="74E1A036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25400</wp:posOffset>
                      </wp:positionV>
                      <wp:extent cx="2430780" cy="99060"/>
                      <wp:effectExtent l="0" t="0" r="26670" b="15240"/>
                      <wp:wrapNone/>
                      <wp:docPr id="651261458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780" cy="99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00848" id="Rectangle : coins arrondis 6" o:spid="_x0000_s1026" style="position:absolute;margin-left:31.9pt;margin-top:2pt;width:191.4pt;height: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" fillcolor="#94b6d2 [3204]" strokecolor="#0f1b25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CCCAE8" wp14:editId="3087D2C0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25400</wp:posOffset>
                      </wp:positionV>
                      <wp:extent cx="3375660" cy="99060"/>
                      <wp:effectExtent l="0" t="0" r="15240" b="15240"/>
                      <wp:wrapNone/>
                      <wp:docPr id="643276588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990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F7F0E1" id="Rectangle : coins arrondis 6" o:spid="_x0000_s1026" style="position:absolute;margin-left:31.9pt;margin-top:2pt;width:265.8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" fillcolor="white [3212]" strokecolor="#0f1b25 [484]" strokeweight="1pt">
                      <v:stroke joinstyle="miter"/>
                    </v:roundrect>
                  </w:pict>
                </mc:Fallback>
              </mc:AlternateContent>
            </w:r>
            <w:r w:rsidR="004818B3">
              <w:t>CSS :</w:t>
            </w:r>
            <w:r>
              <w:t xml:space="preserve"> </w:t>
            </w:r>
          </w:p>
          <w:p w14:paraId="3640F9F7" w14:textId="61016DE7" w:rsidR="004818B3" w:rsidRDefault="00AD2934" w:rsidP="004818B3">
            <w:r>
              <w:t xml:space="preserve"> </w:t>
            </w:r>
          </w:p>
          <w:p w14:paraId="151FF3D5" w14:textId="0EE21C39" w:rsidR="004818B3" w:rsidRDefault="00AD2934" w:rsidP="004818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CB9F17" wp14:editId="147180C8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23495</wp:posOffset>
                      </wp:positionV>
                      <wp:extent cx="1767840" cy="99060"/>
                      <wp:effectExtent l="0" t="0" r="22860" b="15240"/>
                      <wp:wrapNone/>
                      <wp:docPr id="1180598425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99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3290DB" id="Rectangle : coins arrondis 6" o:spid="_x0000_s1026" style="position:absolute;margin-left:32.7pt;margin-top:1.85pt;width:139.2pt;height: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" fillcolor="#94b6d2 [3204]" strokecolor="#0f1b25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1FB80E" wp14:editId="07A486EA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24765</wp:posOffset>
                      </wp:positionV>
                      <wp:extent cx="3375660" cy="99060"/>
                      <wp:effectExtent l="0" t="0" r="15240" b="15240"/>
                      <wp:wrapNone/>
                      <wp:docPr id="1485881393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990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C8CF58" id="Rectangle : coins arrondis 6" o:spid="_x0000_s1026" style="position:absolute;margin-left:33.1pt;margin-top:1.95pt;width:265.8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" fillcolor="white [3212]" strokecolor="#0f1b25 [484]" strokeweight="1pt">
                      <v:stroke joinstyle="miter"/>
                    </v:roundrect>
                  </w:pict>
                </mc:Fallback>
              </mc:AlternateContent>
            </w:r>
            <w:r w:rsidR="004818B3">
              <w:t>PHP :</w:t>
            </w:r>
            <w:r>
              <w:t xml:space="preserve"> </w:t>
            </w:r>
          </w:p>
          <w:p w14:paraId="4A675FB9" w14:textId="78DB766B" w:rsidR="00BB7BC5" w:rsidRDefault="00BB7BC5" w:rsidP="004818B3"/>
          <w:p w14:paraId="19CE3459" w14:textId="14B5C35B" w:rsidR="00BB7BC5" w:rsidRDefault="00BB7BC5" w:rsidP="004818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93F2ED" wp14:editId="17E1EF84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25400</wp:posOffset>
                      </wp:positionV>
                      <wp:extent cx="1767840" cy="99060"/>
                      <wp:effectExtent l="0" t="0" r="22860" b="15240"/>
                      <wp:wrapNone/>
                      <wp:docPr id="167088368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990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201D3" id="Rectangle : coins arrondis 6" o:spid="_x0000_s1026" style="position:absolute;margin-left:37.9pt;margin-top:2pt;width:139.2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" fillcolor="#94b6d2 [3204]" strokecolor="#0f1b25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915008" wp14:editId="2819CEC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25400</wp:posOffset>
                      </wp:positionV>
                      <wp:extent cx="3375660" cy="99060"/>
                      <wp:effectExtent l="0" t="0" r="15240" b="15240"/>
                      <wp:wrapNone/>
                      <wp:docPr id="1751011900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990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EA607" id="Rectangle : coins arrondis 6" o:spid="_x0000_s1026" style="position:absolute;margin-left:38.5pt;margin-top:2pt;width:265.8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" fillcolor="white [3212]" strokecolor="#0f1b25 [484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GITHUB : </w:t>
            </w:r>
          </w:p>
          <w:p w14:paraId="6C4FEE8C" w14:textId="77777777" w:rsidR="00AD2934" w:rsidRDefault="00AD2934" w:rsidP="004818B3"/>
          <w:p w14:paraId="4C3E4375" w14:textId="77777777" w:rsidR="00117CEF" w:rsidRDefault="00117CEF" w:rsidP="004818B3">
            <w:pPr>
              <w:rPr>
                <w:b/>
                <w:bCs/>
              </w:rPr>
            </w:pPr>
            <w:r w:rsidRPr="00117CEF">
              <w:rPr>
                <w:b/>
                <w:bCs/>
              </w:rPr>
              <w:t>Personnelles :</w:t>
            </w:r>
          </w:p>
          <w:p w14:paraId="163B8389" w14:textId="77777777" w:rsidR="00117CEF" w:rsidRDefault="001C0C15" w:rsidP="001C0C15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Motivation</w:t>
            </w:r>
          </w:p>
          <w:p w14:paraId="7ADF9FF1" w14:textId="77777777" w:rsidR="001C0C15" w:rsidRDefault="001C0C15" w:rsidP="001C0C15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Rigueur</w:t>
            </w:r>
          </w:p>
          <w:p w14:paraId="782001C1" w14:textId="5FE6A074" w:rsidR="001C0C15" w:rsidRDefault="001C0C15" w:rsidP="001C0C15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Tolérance</w:t>
            </w:r>
          </w:p>
          <w:p w14:paraId="3E7F4D18" w14:textId="3AABEF71" w:rsidR="001C0C15" w:rsidRPr="001C0C15" w:rsidRDefault="007B34DC" w:rsidP="001C0C15">
            <w:pPr>
              <w:pStyle w:val="Paragraphedeliste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>Remise en question</w:t>
            </w:r>
          </w:p>
        </w:tc>
      </w:tr>
    </w:tbl>
    <w:p w14:paraId="600DF30E" w14:textId="77777777" w:rsidR="00E21CBC" w:rsidRPr="008F2702" w:rsidRDefault="00E21CBC" w:rsidP="000C45FF">
      <w:pPr>
        <w:tabs>
          <w:tab w:val="left" w:pos="990"/>
        </w:tabs>
      </w:pPr>
    </w:p>
    <w:sectPr w:rsidR="00E21CBC" w:rsidRPr="008F2702" w:rsidSect="00327668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54FA" w14:textId="77777777" w:rsidR="00451220" w:rsidRDefault="00451220" w:rsidP="000C45FF">
      <w:r>
        <w:separator/>
      </w:r>
    </w:p>
  </w:endnote>
  <w:endnote w:type="continuationSeparator" w:id="0">
    <w:p w14:paraId="775941E5" w14:textId="77777777" w:rsidR="00451220" w:rsidRDefault="0045122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100BE" w14:textId="77777777" w:rsidR="00451220" w:rsidRDefault="00451220" w:rsidP="000C45FF">
      <w:r>
        <w:separator/>
      </w:r>
    </w:p>
  </w:footnote>
  <w:footnote w:type="continuationSeparator" w:id="0">
    <w:p w14:paraId="1230FF47" w14:textId="77777777" w:rsidR="00451220" w:rsidRDefault="0045122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D183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0D392CB" wp14:editId="6FB328C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DC16E2"/>
    <w:multiLevelType w:val="hybridMultilevel"/>
    <w:tmpl w:val="39F02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5879142">
    <w:abstractNumId w:val="10"/>
  </w:num>
  <w:num w:numId="2" w16cid:durableId="1650666234">
    <w:abstractNumId w:val="13"/>
  </w:num>
  <w:num w:numId="3" w16cid:durableId="2071876389">
    <w:abstractNumId w:val="8"/>
  </w:num>
  <w:num w:numId="4" w16cid:durableId="1541362393">
    <w:abstractNumId w:val="3"/>
  </w:num>
  <w:num w:numId="5" w16cid:durableId="1637685355">
    <w:abstractNumId w:val="2"/>
  </w:num>
  <w:num w:numId="6" w16cid:durableId="1210727582">
    <w:abstractNumId w:val="1"/>
  </w:num>
  <w:num w:numId="7" w16cid:durableId="605847235">
    <w:abstractNumId w:val="0"/>
  </w:num>
  <w:num w:numId="8" w16cid:durableId="490799605">
    <w:abstractNumId w:val="9"/>
  </w:num>
  <w:num w:numId="9" w16cid:durableId="112791392">
    <w:abstractNumId w:val="7"/>
  </w:num>
  <w:num w:numId="10" w16cid:durableId="807743229">
    <w:abstractNumId w:val="6"/>
  </w:num>
  <w:num w:numId="11" w16cid:durableId="1217280773">
    <w:abstractNumId w:val="5"/>
  </w:num>
  <w:num w:numId="12" w16cid:durableId="387923543">
    <w:abstractNumId w:val="4"/>
  </w:num>
  <w:num w:numId="13" w16cid:durableId="932589833">
    <w:abstractNumId w:val="12"/>
  </w:num>
  <w:num w:numId="14" w16cid:durableId="1074738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98"/>
    <w:rsid w:val="00023398"/>
    <w:rsid w:val="00036450"/>
    <w:rsid w:val="00094499"/>
    <w:rsid w:val="000C45FF"/>
    <w:rsid w:val="000E3FD1"/>
    <w:rsid w:val="00112054"/>
    <w:rsid w:val="00117CEF"/>
    <w:rsid w:val="001424E5"/>
    <w:rsid w:val="001525E1"/>
    <w:rsid w:val="00180329"/>
    <w:rsid w:val="0019001F"/>
    <w:rsid w:val="001A74A5"/>
    <w:rsid w:val="001B2ABD"/>
    <w:rsid w:val="001C0C15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27668"/>
    <w:rsid w:val="0037121F"/>
    <w:rsid w:val="003A6B7D"/>
    <w:rsid w:val="003B06CA"/>
    <w:rsid w:val="003C563F"/>
    <w:rsid w:val="004071FC"/>
    <w:rsid w:val="004142CD"/>
    <w:rsid w:val="00445947"/>
    <w:rsid w:val="00451220"/>
    <w:rsid w:val="00465712"/>
    <w:rsid w:val="004813B3"/>
    <w:rsid w:val="004818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7B34DC"/>
    <w:rsid w:val="00802CA0"/>
    <w:rsid w:val="008F2702"/>
    <w:rsid w:val="008F3B10"/>
    <w:rsid w:val="0090113A"/>
    <w:rsid w:val="009260CD"/>
    <w:rsid w:val="00952C25"/>
    <w:rsid w:val="00A2118D"/>
    <w:rsid w:val="00AD2934"/>
    <w:rsid w:val="00AD76E2"/>
    <w:rsid w:val="00B20152"/>
    <w:rsid w:val="00B359E4"/>
    <w:rsid w:val="00B57D98"/>
    <w:rsid w:val="00B70850"/>
    <w:rsid w:val="00BB7BC5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06E4D"/>
    <w:rsid w:val="00E21CBC"/>
    <w:rsid w:val="00E25A26"/>
    <w:rsid w:val="00E4381A"/>
    <w:rsid w:val="00E55D74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769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02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808080"/>
            <w:right w:val="none" w:sz="0" w:space="0" w:color="auto"/>
          </w:divBdr>
        </w:div>
        <w:div w:id="1658806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80808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gorjean7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fr-FR%7b6CAC0469-CD9A-415D-835D-A08D4A792294%7d\%7bDC874E1B-5645-4FED-A16E-9A41F2DD79F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9A009C964A6299D0B2BF41E928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6BB70C-02B0-4A9B-AECD-72663D2A129C}"/>
      </w:docPartPr>
      <w:docPartBody>
        <w:p w:rsidR="00A709EE" w:rsidRDefault="00A709EE">
          <w:pPr>
            <w:pStyle w:val="EAD59A009C964A6299D0B2BF41E928BD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09708F96CA9F4233B3055B1281A8B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B6A2D9-1EB4-4F09-A5F4-5C1542FDCFDC}"/>
      </w:docPartPr>
      <w:docPartBody>
        <w:p w:rsidR="00A709EE" w:rsidRDefault="00A709EE">
          <w:pPr>
            <w:pStyle w:val="09708F96CA9F4233B3055B1281A8B844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9EA8F5A1C9E6403E93F9F092A5CEBD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A9DD3-1339-418D-99B8-A42152EDB2BC}"/>
      </w:docPartPr>
      <w:docPartBody>
        <w:p w:rsidR="00A709EE" w:rsidRDefault="00A709EE">
          <w:pPr>
            <w:pStyle w:val="9EA8F5A1C9E6403E93F9F092A5CEBDBE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ECC852C6DF3545B4BFC234C6E5C0A3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D2CD43-65EF-490D-A8E5-5DDCBB34D0DD}"/>
      </w:docPartPr>
      <w:docPartBody>
        <w:p w:rsidR="00A709EE" w:rsidRDefault="00A709EE">
          <w:pPr>
            <w:pStyle w:val="ECC852C6DF3545B4BFC234C6E5C0A370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EDB97696443A4B8FB1F9CD9456D775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F0FBB6-A0F3-41FD-90D8-5534A9FD4CE8}"/>
      </w:docPartPr>
      <w:docPartBody>
        <w:p w:rsidR="00A709EE" w:rsidRDefault="00A709EE">
          <w:pPr>
            <w:pStyle w:val="EDB97696443A4B8FB1F9CD9456D775F1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624A423D3B794122AC3E0B98A669F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7B1EE-6176-492F-9CEE-24F40DCE7C11}"/>
      </w:docPartPr>
      <w:docPartBody>
        <w:p w:rsidR="00A709EE" w:rsidRDefault="00A709EE">
          <w:pPr>
            <w:pStyle w:val="624A423D3B794122AC3E0B98A669F969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E"/>
    <w:rsid w:val="0041182A"/>
    <w:rsid w:val="00A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D59A009C964A6299D0B2BF41E928BD">
    <w:name w:val="EAD59A009C964A6299D0B2BF41E928BD"/>
  </w:style>
  <w:style w:type="paragraph" w:customStyle="1" w:styleId="09708F96CA9F4233B3055B1281A8B844">
    <w:name w:val="09708F96CA9F4233B3055B1281A8B844"/>
  </w:style>
  <w:style w:type="paragraph" w:customStyle="1" w:styleId="9EA8F5A1C9E6403E93F9F092A5CEBDBE">
    <w:name w:val="9EA8F5A1C9E6403E93F9F092A5CEBDBE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CC852C6DF3545B4BFC234C6E5C0A370">
    <w:name w:val="ECC852C6DF3545B4BFC234C6E5C0A370"/>
  </w:style>
  <w:style w:type="paragraph" w:customStyle="1" w:styleId="EDB97696443A4B8FB1F9CD9456D775F1">
    <w:name w:val="EDB97696443A4B8FB1F9CD9456D775F1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624A423D3B794122AC3E0B98A669F969">
    <w:name w:val="624A423D3B794122AC3E0B98A669F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38B710-6083-4104-98C0-01B2A2AF02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{DC874E1B-5645-4FED-A16E-9A41F2DD79FE}tf00546271_win32.dotx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2023-10-30T10:07:00Z</dcterms:created>
  <dcterms:modified xsi:type="dcterms:W3CDTF">2023-10-30T11:03:00Z</dcterms:modified>
</cp:coreProperties>
</file>